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484" w:rsidRPr="00300159" w:rsidRDefault="00165CCA" w:rsidP="00DA7C6D">
      <w:pPr>
        <w:pStyle w:val="Heading1"/>
        <w:rPr>
          <w:rFonts w:ascii="Segoe UI" w:hAnsi="Segoe UI" w:cs="Segoe UI"/>
          <w:sz w:val="20"/>
          <w:szCs w:val="20"/>
        </w:rPr>
      </w:pPr>
      <w:bookmarkStart w:id="0" w:name="_GoBack"/>
      <w:bookmarkEnd w:id="0"/>
      <w:r w:rsidRPr="00300159">
        <w:rPr>
          <w:rFonts w:ascii="Segoe UI" w:hAnsi="Segoe UI" w:cs="Segoe UI"/>
          <w:sz w:val="20"/>
          <w:szCs w:val="20"/>
        </w:rPr>
        <w:t>Features of Java</w:t>
      </w:r>
    </w:p>
    <w:p w:rsidR="00B21C4A" w:rsidRPr="00300159" w:rsidRDefault="00CF3AFB" w:rsidP="00CF3AFB">
      <w:pPr>
        <w:rPr>
          <w:rFonts w:ascii="Segoe UI" w:hAnsi="Segoe UI" w:cs="Segoe UI"/>
          <w:sz w:val="16"/>
          <w:szCs w:val="16"/>
        </w:rPr>
      </w:pPr>
      <w:r w:rsidRPr="00300159">
        <w:rPr>
          <w:rFonts w:ascii="Segoe UI" w:hAnsi="Segoe UI" w:cs="Segoe UI"/>
          <w:sz w:val="16"/>
          <w:szCs w:val="16"/>
        </w:rPr>
        <w:t>The prime reason behind creation of Java was to bring portability and security feature into a computer language. Beside these two major features, there were many other features that played an</w:t>
      </w:r>
      <w:r w:rsidR="0092639D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important role in molding out the final form of this outstanding language.</w:t>
      </w:r>
    </w:p>
    <w:p w:rsidR="00855982" w:rsidRPr="00300159" w:rsidRDefault="00FD4B92" w:rsidP="00DA7C6D">
      <w:pPr>
        <w:pStyle w:val="Heading2"/>
        <w:rPr>
          <w:rFonts w:ascii="Segoe UI" w:hAnsi="Segoe UI" w:cs="Segoe UI"/>
          <w:sz w:val="16"/>
          <w:szCs w:val="16"/>
        </w:rPr>
      </w:pPr>
      <w:r w:rsidRPr="00300159">
        <w:rPr>
          <w:rFonts w:ascii="Segoe UI" w:hAnsi="Segoe UI" w:cs="Segoe UI"/>
          <w:sz w:val="16"/>
          <w:szCs w:val="16"/>
        </w:rPr>
        <w:t>Simple</w:t>
      </w:r>
    </w:p>
    <w:p w:rsidR="00AF14B2" w:rsidRPr="00300159" w:rsidRDefault="00AF14B2" w:rsidP="00AF14B2">
      <w:pPr>
        <w:rPr>
          <w:rFonts w:ascii="Segoe UI" w:hAnsi="Segoe UI" w:cs="Segoe UI"/>
          <w:sz w:val="16"/>
          <w:szCs w:val="16"/>
        </w:rPr>
      </w:pPr>
      <w:r w:rsidRPr="00300159">
        <w:rPr>
          <w:rFonts w:ascii="Segoe UI" w:hAnsi="Segoe UI" w:cs="Segoe UI"/>
          <w:sz w:val="16"/>
          <w:szCs w:val="16"/>
        </w:rPr>
        <w:t>JAVA is simple because of the following factors:</w:t>
      </w:r>
    </w:p>
    <w:p w:rsidR="00F51669" w:rsidRPr="00300159" w:rsidRDefault="00AF14B2" w:rsidP="00EF2A15">
      <w:pPr>
        <w:pStyle w:val="ListParagraph"/>
        <w:numPr>
          <w:ilvl w:val="0"/>
          <w:numId w:val="30"/>
        </w:numPr>
        <w:spacing w:after="0" w:line="240" w:lineRule="auto"/>
        <w:ind w:left="357" w:hanging="357"/>
        <w:rPr>
          <w:rFonts w:ascii="Segoe UI" w:hAnsi="Segoe UI" w:cs="Segoe UI"/>
          <w:sz w:val="16"/>
          <w:szCs w:val="16"/>
        </w:rPr>
      </w:pPr>
      <w:r w:rsidRPr="00300159">
        <w:rPr>
          <w:rFonts w:ascii="Segoe UI" w:hAnsi="Segoe UI" w:cs="Segoe UI"/>
          <w:sz w:val="16"/>
          <w:szCs w:val="16"/>
        </w:rPr>
        <w:t>JAVA is free from pointers hence we can achieve less development time and less execution time</w:t>
      </w:r>
      <w:r w:rsidR="00FE0D1E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[whenever we write a JAVA program we write without pointers and internally it is converted into</w:t>
      </w:r>
      <w:r w:rsidR="00F51669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the equivalent pointer program].</w:t>
      </w:r>
    </w:p>
    <w:p w:rsidR="0053683B" w:rsidRPr="00300159" w:rsidRDefault="00AF14B2" w:rsidP="00AF14B2">
      <w:pPr>
        <w:pStyle w:val="ListParagraph"/>
        <w:numPr>
          <w:ilvl w:val="0"/>
          <w:numId w:val="30"/>
        </w:numPr>
        <w:rPr>
          <w:rFonts w:ascii="Segoe UI" w:hAnsi="Segoe UI" w:cs="Segoe UI"/>
          <w:sz w:val="16"/>
          <w:szCs w:val="16"/>
        </w:rPr>
      </w:pPr>
      <w:r w:rsidRPr="00300159">
        <w:rPr>
          <w:rFonts w:ascii="Segoe UI" w:hAnsi="Segoe UI" w:cs="Segoe UI"/>
          <w:sz w:val="16"/>
          <w:szCs w:val="16"/>
        </w:rPr>
        <w:t xml:space="preserve">Rich set of </w:t>
      </w:r>
      <w:r w:rsidR="00DB2414" w:rsidRPr="00300159">
        <w:rPr>
          <w:rFonts w:ascii="Segoe UI" w:hAnsi="Segoe UI" w:cs="Segoe UI"/>
          <w:sz w:val="16"/>
          <w:szCs w:val="16"/>
        </w:rPr>
        <w:t>APIs</w:t>
      </w:r>
      <w:r w:rsidRPr="00300159">
        <w:rPr>
          <w:rFonts w:ascii="Segoe UI" w:hAnsi="Segoe UI" w:cs="Segoe UI"/>
          <w:sz w:val="16"/>
          <w:szCs w:val="16"/>
        </w:rPr>
        <w:t xml:space="preserve"> (application protocol interface) is available to develop any complex application.</w:t>
      </w:r>
    </w:p>
    <w:p w:rsidR="00815AEC" w:rsidRPr="00300159" w:rsidRDefault="00AF14B2" w:rsidP="00AF14B2">
      <w:pPr>
        <w:pStyle w:val="ListParagraph"/>
        <w:numPr>
          <w:ilvl w:val="0"/>
          <w:numId w:val="30"/>
        </w:numPr>
        <w:rPr>
          <w:rFonts w:ascii="Segoe UI" w:hAnsi="Segoe UI" w:cs="Segoe UI"/>
          <w:sz w:val="16"/>
          <w:szCs w:val="16"/>
        </w:rPr>
      </w:pPr>
      <w:r w:rsidRPr="00300159">
        <w:rPr>
          <w:rFonts w:ascii="Segoe UI" w:hAnsi="Segoe UI" w:cs="Segoe UI"/>
          <w:sz w:val="16"/>
          <w:szCs w:val="16"/>
        </w:rPr>
        <w:t>The software JAVA contains a program called garbage collector which is always used to collect</w:t>
      </w:r>
      <w:r w:rsidR="00815AEC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unreferenced (unused) memory location for improving performance of a JAVA program. [Garbage</w:t>
      </w:r>
      <w:r w:rsidR="00815AEC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collector is the system JAVA program which runs in the background along with regular JAVA</w:t>
      </w:r>
      <w:r w:rsidR="00815AEC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program to collect unreferenced memory locations by running at periodical interval of times for</w:t>
      </w:r>
      <w:r w:rsidR="00815AEC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improving performance of JAVA applications.</w:t>
      </w:r>
    </w:p>
    <w:p w:rsidR="00855982" w:rsidRPr="00300159" w:rsidRDefault="00AF14B2" w:rsidP="00AF14B2">
      <w:pPr>
        <w:pStyle w:val="ListParagraph"/>
        <w:numPr>
          <w:ilvl w:val="0"/>
          <w:numId w:val="30"/>
        </w:numPr>
        <w:rPr>
          <w:rFonts w:ascii="Segoe UI" w:hAnsi="Segoe UI" w:cs="Segoe UI"/>
          <w:sz w:val="16"/>
          <w:szCs w:val="16"/>
        </w:rPr>
      </w:pPr>
      <w:r w:rsidRPr="00300159">
        <w:rPr>
          <w:rFonts w:ascii="Segoe UI" w:hAnsi="Segoe UI" w:cs="Segoe UI"/>
          <w:sz w:val="16"/>
          <w:szCs w:val="16"/>
        </w:rPr>
        <w:t xml:space="preserve">JAVA contains user friendly </w:t>
      </w:r>
      <w:r w:rsidR="008B2CA3" w:rsidRPr="00300159">
        <w:rPr>
          <w:rFonts w:ascii="Segoe UI" w:hAnsi="Segoe UI" w:cs="Segoe UI"/>
          <w:sz w:val="16"/>
          <w:szCs w:val="16"/>
        </w:rPr>
        <w:t>syntax’s</w:t>
      </w:r>
      <w:r w:rsidRPr="00300159">
        <w:rPr>
          <w:rFonts w:ascii="Segoe UI" w:hAnsi="Segoe UI" w:cs="Segoe UI"/>
          <w:sz w:val="16"/>
          <w:szCs w:val="16"/>
        </w:rPr>
        <w:t xml:space="preserve"> for developing JAVA applications.</w:t>
      </w:r>
    </w:p>
    <w:p w:rsidR="00DB2414" w:rsidRPr="00300159" w:rsidRDefault="00DB2414" w:rsidP="00300159">
      <w:pPr>
        <w:pStyle w:val="Heading1"/>
        <w:rPr>
          <w:rFonts w:ascii="Segoe UI" w:hAnsi="Segoe UI" w:cs="Segoe UI"/>
          <w:sz w:val="20"/>
          <w:szCs w:val="20"/>
        </w:rPr>
      </w:pPr>
      <w:r w:rsidRPr="00300159">
        <w:rPr>
          <w:rFonts w:ascii="Segoe UI" w:hAnsi="Segoe UI" w:cs="Segoe UI"/>
          <w:sz w:val="20"/>
          <w:szCs w:val="20"/>
        </w:rPr>
        <w:t>Platform Independent</w:t>
      </w:r>
    </w:p>
    <w:p w:rsidR="00A70E5A" w:rsidRPr="00300159" w:rsidRDefault="00DB2414" w:rsidP="00DB2414">
      <w:pPr>
        <w:rPr>
          <w:rFonts w:ascii="Segoe UI" w:hAnsi="Segoe UI" w:cs="Segoe UI"/>
          <w:sz w:val="16"/>
          <w:szCs w:val="16"/>
        </w:rPr>
      </w:pPr>
      <w:r w:rsidRPr="00300159">
        <w:rPr>
          <w:rFonts w:ascii="Segoe UI" w:hAnsi="Segoe UI" w:cs="Segoe UI"/>
          <w:sz w:val="16"/>
          <w:szCs w:val="16"/>
        </w:rPr>
        <w:t>A program or technology is said to be platform independent if and only if which can run on all</w:t>
      </w:r>
      <w:r w:rsidR="004006EA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available operating systems.</w:t>
      </w:r>
      <w:r w:rsidR="00C8517B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Unlike many other programming languages including C and C++, when Java is compiled, it is not</w:t>
      </w:r>
      <w:r w:rsidR="002334FD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compiled into platform specific machine, rather into platform independent byte code. This byte code</w:t>
      </w:r>
      <w:r w:rsidR="00F05D5D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is</w:t>
      </w:r>
      <w:r w:rsidR="00C87107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distributed</w:t>
      </w:r>
      <w:r w:rsidR="00C87107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over</w:t>
      </w:r>
      <w:r w:rsidR="00C87107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the</w:t>
      </w:r>
      <w:r w:rsidR="00C87107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web</w:t>
      </w:r>
      <w:r w:rsidR="00C87107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and</w:t>
      </w:r>
      <w:r w:rsidR="00C87107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interpreted</w:t>
      </w:r>
      <w:r w:rsidR="00C87107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by</w:t>
      </w:r>
      <w:r w:rsidR="00C87107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virtual</w:t>
      </w:r>
      <w:r w:rsidR="00C87107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Machine(JVM)on</w:t>
      </w:r>
      <w:r w:rsidR="00E47726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whichever</w:t>
      </w:r>
      <w:r w:rsidR="00E47726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platform</w:t>
      </w:r>
      <w:r w:rsidR="00E47726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it</w:t>
      </w:r>
      <w:r w:rsidR="00E47726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is</w:t>
      </w:r>
      <w:r w:rsidR="00E47726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being</w:t>
      </w:r>
      <w:r w:rsidR="00E47726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run. On compilation Java program is compiled into bytecode. This bytecode is platform independent</w:t>
      </w:r>
      <w:r w:rsidR="004A5BE2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 xml:space="preserve">and can be run on any machine, plus this bytecode format also provide security. </w:t>
      </w:r>
    </w:p>
    <w:p w:rsidR="00DB2414" w:rsidRPr="00300159" w:rsidRDefault="00DB2414" w:rsidP="00DB2414">
      <w:pPr>
        <w:rPr>
          <w:rFonts w:ascii="Segoe UI" w:hAnsi="Segoe UI" w:cs="Segoe UI"/>
          <w:sz w:val="16"/>
          <w:szCs w:val="16"/>
        </w:rPr>
      </w:pPr>
      <w:r w:rsidRPr="00300159">
        <w:rPr>
          <w:rFonts w:ascii="Segoe UI" w:hAnsi="Segoe UI" w:cs="Segoe UI"/>
          <w:sz w:val="16"/>
          <w:szCs w:val="16"/>
        </w:rPr>
        <w:t>Any machine with</w:t>
      </w:r>
      <w:r w:rsidR="00A70E5A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Java Runtime Environment can run Java Programs.</w:t>
      </w:r>
      <w:r w:rsidR="00A70E5A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The languages like C, Cpp are treated as platform dependent languages since these languages are</w:t>
      </w:r>
      <w:r w:rsidR="00A70E5A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taking various amount of memory spaces on various operating systems [the operating system dos understands</w:t>
      </w:r>
      <w:r w:rsidR="00A70E5A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everything</w:t>
      </w:r>
      <w:r w:rsidR="00A70E5A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in</w:t>
      </w:r>
      <w:r w:rsidR="00A70E5A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the</w:t>
      </w:r>
      <w:r w:rsidR="00A70E5A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form</w:t>
      </w:r>
      <w:r w:rsidR="00A70E5A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of</w:t>
      </w:r>
      <w:r w:rsidR="00A70E5A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its</w:t>
      </w:r>
      <w:r w:rsidR="00A70E5A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native</w:t>
      </w:r>
      <w:r w:rsidR="00A70E5A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format</w:t>
      </w:r>
      <w:r w:rsidR="00A70E5A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called</w:t>
      </w:r>
      <w:r w:rsidR="00A70E5A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Mozart(MZ)</w:t>
      </w:r>
      <w:r w:rsidR="00A70E5A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whereas</w:t>
      </w:r>
      <w:r w:rsidR="00A70E5A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the</w:t>
      </w:r>
      <w:r w:rsidR="00A70E5A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operating</w:t>
      </w:r>
      <w:r w:rsidR="00A70E5A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system</w:t>
      </w:r>
    </w:p>
    <w:p w:rsidR="004C250B" w:rsidRPr="00300159" w:rsidRDefault="00DB2414" w:rsidP="00A23024">
      <w:pPr>
        <w:rPr>
          <w:rFonts w:ascii="Segoe UI" w:hAnsi="Segoe UI" w:cs="Segoe UI"/>
          <w:sz w:val="16"/>
          <w:szCs w:val="16"/>
        </w:rPr>
      </w:pPr>
      <w:r w:rsidRPr="00300159">
        <w:rPr>
          <w:rFonts w:ascii="Segoe UI" w:hAnsi="Segoe UI" w:cs="Segoe UI"/>
          <w:sz w:val="16"/>
          <w:szCs w:val="16"/>
        </w:rPr>
        <w:t>Unix understands everything in its negative format called embedded linking format (elf). When we</w:t>
      </w:r>
      <w:r w:rsidR="001819DC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write a C or Cpp program on dos operating and if we try to transfer that program to Unix operating</w:t>
      </w:r>
      <w:r w:rsidR="001819DC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system, we are unable to execute since the format of these operating systems are different and more</w:t>
      </w:r>
      <w:r w:rsidR="00A23024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over the C, Cpp software does not contain any special programs which converts one format of one</w:t>
      </w:r>
      <w:r w:rsidR="004C250B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operating system to another format of other operating system].</w:t>
      </w:r>
      <w:r w:rsidR="004C250B" w:rsidRPr="00300159">
        <w:rPr>
          <w:rFonts w:ascii="Segoe UI" w:hAnsi="Segoe UI" w:cs="Segoe UI"/>
          <w:sz w:val="16"/>
          <w:szCs w:val="16"/>
        </w:rPr>
        <w:t xml:space="preserve"> </w:t>
      </w:r>
    </w:p>
    <w:p w:rsidR="004C250B" w:rsidRPr="00300159" w:rsidRDefault="00DB2414" w:rsidP="00A23024">
      <w:pPr>
        <w:spacing w:after="0" w:line="240" w:lineRule="auto"/>
        <w:rPr>
          <w:rFonts w:ascii="Segoe UI" w:hAnsi="Segoe UI" w:cs="Segoe UI"/>
          <w:sz w:val="16"/>
          <w:szCs w:val="16"/>
        </w:rPr>
      </w:pPr>
      <w:r w:rsidRPr="00300159">
        <w:rPr>
          <w:rFonts w:ascii="Segoe UI" w:hAnsi="Segoe UI" w:cs="Segoe UI"/>
          <w:sz w:val="16"/>
          <w:szCs w:val="16"/>
        </w:rPr>
        <w:t>The language like JAVA will have a common data types and the common memory spaces on all</w:t>
      </w:r>
      <w:r w:rsidR="004C250B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operating systems and the JAVA software contains the special programs which converts the format of</w:t>
      </w:r>
      <w:r w:rsidR="004C250B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one operating system to another format of other operating system. Hence JAVA language is treated as</w:t>
      </w:r>
      <w:r w:rsidR="004C250B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platform independent language.</w:t>
      </w:r>
      <w:r w:rsidR="004C250B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 xml:space="preserve">[JAVA language is also treated as server independent language since the </w:t>
      </w:r>
      <w:r w:rsidR="00463967" w:rsidRPr="00300159">
        <w:rPr>
          <w:rFonts w:ascii="Segoe UI" w:hAnsi="Segoe UI" w:cs="Segoe UI"/>
          <w:sz w:val="16"/>
          <w:szCs w:val="16"/>
        </w:rPr>
        <w:t>server-side</w:t>
      </w:r>
      <w:r w:rsidRPr="00300159">
        <w:rPr>
          <w:rFonts w:ascii="Segoe UI" w:hAnsi="Segoe UI" w:cs="Segoe UI"/>
          <w:sz w:val="16"/>
          <w:szCs w:val="16"/>
        </w:rPr>
        <w:t xml:space="preserve"> program can</w:t>
      </w:r>
      <w:r w:rsidR="004C250B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 xml:space="preserve">run on any of the server which is available in the real world (web server or application server). </w:t>
      </w:r>
    </w:p>
    <w:p w:rsidR="00DB2414" w:rsidRPr="00300159" w:rsidRDefault="00DB2414" w:rsidP="0011594A">
      <w:pPr>
        <w:spacing w:after="0" w:line="240" w:lineRule="auto"/>
        <w:rPr>
          <w:rFonts w:ascii="Segoe UI" w:hAnsi="Segoe UI" w:cs="Segoe UI"/>
          <w:sz w:val="16"/>
          <w:szCs w:val="16"/>
        </w:rPr>
      </w:pPr>
      <w:r w:rsidRPr="00300159">
        <w:rPr>
          <w:rFonts w:ascii="Segoe UI" w:hAnsi="Segoe UI" w:cs="Segoe UI"/>
          <w:sz w:val="16"/>
          <w:szCs w:val="16"/>
        </w:rPr>
        <w:t>JAVA</w:t>
      </w:r>
      <w:r w:rsidR="004C250B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can retrieve or store the data in any one of the data base product which is available in rest world</w:t>
      </w:r>
      <w:r w:rsidR="004C250B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irrespective of their vendors (developers) hence JAVA language is product independent language. In</w:t>
      </w:r>
      <w:r w:rsidR="004C250B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 xml:space="preserve">order to deal with </w:t>
      </w:r>
      <w:r w:rsidR="00463967" w:rsidRPr="00300159">
        <w:rPr>
          <w:rFonts w:ascii="Segoe UI" w:hAnsi="Segoe UI" w:cs="Segoe UI"/>
          <w:sz w:val="16"/>
          <w:szCs w:val="16"/>
        </w:rPr>
        <w:t>server-side</w:t>
      </w:r>
      <w:r w:rsidRPr="00300159">
        <w:rPr>
          <w:rFonts w:ascii="Segoe UI" w:hAnsi="Segoe UI" w:cs="Segoe UI"/>
          <w:sz w:val="16"/>
          <w:szCs w:val="16"/>
        </w:rPr>
        <w:t xml:space="preserve"> program from the client side, we can use C language client program,</w:t>
      </w:r>
      <w:r w:rsidR="004C250B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 xml:space="preserve">Cpp client program, DOT NET client program, etc. hence JAVA </w:t>
      </w:r>
      <w:r w:rsidR="004C250B" w:rsidRPr="00300159">
        <w:rPr>
          <w:rFonts w:ascii="Segoe UI" w:hAnsi="Segoe UI" w:cs="Segoe UI"/>
          <w:sz w:val="16"/>
          <w:szCs w:val="16"/>
        </w:rPr>
        <w:t>l</w:t>
      </w:r>
      <w:r w:rsidRPr="00300159">
        <w:rPr>
          <w:rFonts w:ascii="Segoe UI" w:hAnsi="Segoe UI" w:cs="Segoe UI"/>
          <w:sz w:val="16"/>
          <w:szCs w:val="16"/>
        </w:rPr>
        <w:t>anguage is a simple, platform independent, server independent, data base/product independent and language independent programming</w:t>
      </w:r>
      <w:r w:rsidR="00F47C3D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language].</w:t>
      </w:r>
    </w:p>
    <w:p w:rsidR="008138A1" w:rsidRPr="00300159" w:rsidRDefault="008138A1" w:rsidP="00DB2414">
      <w:pPr>
        <w:rPr>
          <w:rFonts w:ascii="Segoe UI" w:hAnsi="Segoe UI" w:cs="Segoe UI"/>
          <w:sz w:val="16"/>
          <w:szCs w:val="16"/>
        </w:rPr>
      </w:pPr>
      <w:r w:rsidRPr="00300159">
        <w:rPr>
          <w:rFonts w:ascii="Segoe UI" w:hAnsi="Segoe UI" w:cs="Segoe UI"/>
          <w:noProof/>
          <w:sz w:val="16"/>
          <w:szCs w:val="16"/>
        </w:rPr>
        <w:drawing>
          <wp:inline distT="0" distB="0" distL="0" distR="0" wp14:anchorId="5EC1BB74" wp14:editId="2BE70AA4">
            <wp:extent cx="3076575" cy="1185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7259" cy="118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E24" w:rsidRPr="00300159" w:rsidRDefault="00B20E24" w:rsidP="00DB2414">
      <w:pPr>
        <w:rPr>
          <w:rFonts w:ascii="Segoe UI" w:hAnsi="Segoe UI" w:cs="Segoe UI"/>
          <w:sz w:val="16"/>
          <w:szCs w:val="16"/>
        </w:rPr>
      </w:pPr>
      <w:r w:rsidRPr="00300159">
        <w:rPr>
          <w:rFonts w:ascii="Segoe UI" w:hAnsi="Segoe UI" w:cs="Segoe UI"/>
          <w:noProof/>
          <w:sz w:val="16"/>
          <w:szCs w:val="16"/>
        </w:rPr>
        <w:drawing>
          <wp:inline distT="0" distB="0" distL="0" distR="0" wp14:anchorId="14726A63" wp14:editId="056844FF">
            <wp:extent cx="3076575" cy="1697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1313" cy="169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705" w:rsidRPr="00300159" w:rsidRDefault="00993705" w:rsidP="00300159">
      <w:pPr>
        <w:pStyle w:val="Heading1"/>
        <w:rPr>
          <w:rFonts w:ascii="Segoe UI" w:hAnsi="Segoe UI" w:cs="Segoe UI"/>
          <w:sz w:val="20"/>
          <w:szCs w:val="20"/>
        </w:rPr>
      </w:pPr>
      <w:r w:rsidRPr="00300159">
        <w:rPr>
          <w:rFonts w:ascii="Segoe UI" w:hAnsi="Segoe UI" w:cs="Segoe UI"/>
          <w:sz w:val="20"/>
          <w:szCs w:val="20"/>
        </w:rPr>
        <w:t>Architectural Neutral</w:t>
      </w:r>
    </w:p>
    <w:p w:rsidR="00993705" w:rsidRPr="00300159" w:rsidRDefault="00993705" w:rsidP="00993705">
      <w:pPr>
        <w:rPr>
          <w:rFonts w:ascii="Segoe UI" w:hAnsi="Segoe UI" w:cs="Segoe UI"/>
          <w:sz w:val="16"/>
          <w:szCs w:val="16"/>
        </w:rPr>
      </w:pPr>
      <w:r w:rsidRPr="00300159">
        <w:rPr>
          <w:rFonts w:ascii="Segoe UI" w:hAnsi="Segoe UI" w:cs="Segoe UI"/>
          <w:sz w:val="16"/>
          <w:szCs w:val="16"/>
        </w:rPr>
        <w:t>Java compiler generates an architecture-neutral object file format, which makes the compiled code to</w:t>
      </w:r>
      <w:r w:rsidR="007B7E2B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be executable on many processors, with the presence of Java runtime system.</w:t>
      </w:r>
    </w:p>
    <w:p w:rsidR="00993705" w:rsidRPr="00300159" w:rsidRDefault="00993705" w:rsidP="00993705">
      <w:pPr>
        <w:rPr>
          <w:rFonts w:ascii="Segoe UI" w:hAnsi="Segoe UI" w:cs="Segoe UI"/>
          <w:sz w:val="16"/>
          <w:szCs w:val="16"/>
        </w:rPr>
      </w:pPr>
      <w:r w:rsidRPr="00300159">
        <w:rPr>
          <w:rFonts w:ascii="Segoe UI" w:hAnsi="Segoe UI" w:cs="Segoe UI"/>
          <w:sz w:val="16"/>
          <w:szCs w:val="16"/>
        </w:rPr>
        <w:t>A language or technology is said to be processors in the real world. The language like JAVA can run</w:t>
      </w:r>
      <w:r w:rsidR="00EE7701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on any of the processor irrespective of their vendor.</w:t>
      </w:r>
    </w:p>
    <w:p w:rsidR="00DA5068" w:rsidRPr="00300159" w:rsidRDefault="00DA5068" w:rsidP="00993705">
      <w:pPr>
        <w:rPr>
          <w:rFonts w:ascii="Segoe UI" w:hAnsi="Segoe UI" w:cs="Segoe UI"/>
          <w:sz w:val="16"/>
          <w:szCs w:val="16"/>
        </w:rPr>
      </w:pPr>
      <w:r w:rsidRPr="00300159">
        <w:rPr>
          <w:rFonts w:ascii="Segoe UI" w:hAnsi="Segoe UI" w:cs="Segoe UI"/>
          <w:noProof/>
          <w:sz w:val="16"/>
          <w:szCs w:val="16"/>
        </w:rPr>
        <w:drawing>
          <wp:inline distT="0" distB="0" distL="0" distR="0" wp14:anchorId="7EF4C6A6" wp14:editId="2E79E63F">
            <wp:extent cx="3076575" cy="132933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2804" cy="133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705" w:rsidRPr="00300159" w:rsidRDefault="00993705" w:rsidP="00C83FB5">
      <w:pPr>
        <w:jc w:val="center"/>
        <w:rPr>
          <w:rFonts w:ascii="Segoe UI" w:hAnsi="Segoe UI" w:cs="Segoe UI"/>
          <w:b/>
          <w:sz w:val="16"/>
          <w:szCs w:val="16"/>
        </w:rPr>
      </w:pPr>
      <w:r w:rsidRPr="00300159">
        <w:rPr>
          <w:rFonts w:ascii="Segoe UI" w:hAnsi="Segoe UI" w:cs="Segoe UI"/>
          <w:b/>
          <w:sz w:val="16"/>
          <w:szCs w:val="16"/>
        </w:rPr>
        <w:t>Figure: Platform Independent</w:t>
      </w:r>
    </w:p>
    <w:p w:rsidR="00E07607" w:rsidRPr="00300159" w:rsidRDefault="00E07607" w:rsidP="00300159">
      <w:pPr>
        <w:pStyle w:val="Heading1"/>
        <w:rPr>
          <w:rFonts w:ascii="Segoe UI" w:hAnsi="Segoe UI" w:cs="Segoe UI"/>
          <w:sz w:val="20"/>
          <w:szCs w:val="20"/>
        </w:rPr>
      </w:pPr>
      <w:r w:rsidRPr="00300159">
        <w:rPr>
          <w:rFonts w:ascii="Segoe UI" w:hAnsi="Segoe UI" w:cs="Segoe UI"/>
          <w:sz w:val="20"/>
          <w:szCs w:val="20"/>
        </w:rPr>
        <w:t>Portable</w:t>
      </w:r>
    </w:p>
    <w:p w:rsidR="00E07607" w:rsidRPr="00300159" w:rsidRDefault="00E07607" w:rsidP="00844314">
      <w:pPr>
        <w:spacing w:after="0" w:line="240" w:lineRule="auto"/>
        <w:rPr>
          <w:rFonts w:ascii="Segoe UI" w:hAnsi="Segoe UI" w:cs="Segoe UI"/>
          <w:sz w:val="16"/>
          <w:szCs w:val="16"/>
        </w:rPr>
      </w:pPr>
      <w:r w:rsidRPr="00300159">
        <w:rPr>
          <w:rFonts w:ascii="Segoe UI" w:hAnsi="Segoe UI" w:cs="Segoe UI"/>
          <w:sz w:val="16"/>
          <w:szCs w:val="16"/>
        </w:rPr>
        <w:t>A portable language is one which can run on all operating systems and on all processors irrespective their architectures and providers. The language like C, Cpp are treated as nonportable languages</w:t>
      </w:r>
      <w:r w:rsidR="00FF05CA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whereas the language Java is called portable language</w:t>
      </w:r>
    </w:p>
    <w:p w:rsidR="00E07607" w:rsidRPr="00300159" w:rsidRDefault="00E07607" w:rsidP="00300159">
      <w:pPr>
        <w:pStyle w:val="Heading1"/>
        <w:rPr>
          <w:rFonts w:ascii="Segoe UI" w:hAnsi="Segoe UI" w:cs="Segoe UI"/>
          <w:sz w:val="20"/>
          <w:szCs w:val="20"/>
        </w:rPr>
      </w:pPr>
      <w:r w:rsidRPr="00300159">
        <w:rPr>
          <w:rFonts w:ascii="Segoe UI" w:hAnsi="Segoe UI" w:cs="Segoe UI"/>
          <w:sz w:val="20"/>
          <w:szCs w:val="20"/>
        </w:rPr>
        <w:t>Multi</w:t>
      </w:r>
      <w:r w:rsidR="00201EB2" w:rsidRPr="00300159">
        <w:rPr>
          <w:rFonts w:ascii="Segoe UI" w:hAnsi="Segoe UI" w:cs="Segoe UI"/>
          <w:sz w:val="20"/>
          <w:szCs w:val="20"/>
        </w:rPr>
        <w:t>-</w:t>
      </w:r>
      <w:r w:rsidRPr="00300159">
        <w:rPr>
          <w:rFonts w:ascii="Segoe UI" w:hAnsi="Segoe UI" w:cs="Segoe UI"/>
          <w:sz w:val="20"/>
          <w:szCs w:val="20"/>
        </w:rPr>
        <w:t>Threading</w:t>
      </w:r>
    </w:p>
    <w:p w:rsidR="00FF68F9" w:rsidRPr="00300159" w:rsidRDefault="00E07607" w:rsidP="00844314">
      <w:pPr>
        <w:spacing w:after="0" w:line="240" w:lineRule="auto"/>
        <w:rPr>
          <w:rFonts w:ascii="Segoe UI" w:hAnsi="Segoe UI" w:cs="Segoe UI"/>
          <w:sz w:val="16"/>
          <w:szCs w:val="16"/>
        </w:rPr>
      </w:pPr>
      <w:r w:rsidRPr="00300159">
        <w:rPr>
          <w:rFonts w:ascii="Segoe UI" w:hAnsi="Segoe UI" w:cs="Segoe UI"/>
          <w:sz w:val="16"/>
          <w:szCs w:val="16"/>
        </w:rPr>
        <w:t>With Java’s multithreaded feature, it is possible to write programs that can do many tasks simultaneously. This design feature allows developers to construct smoothly running interactive applications.</w:t>
      </w:r>
      <w:r w:rsidR="00B15B27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Benefit of multithreading is that it utilizes same memory and other resources to execute multiple</w:t>
      </w:r>
      <w:r w:rsidR="00FF68F9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threads at the same time, like While typing, grammatical errors are checked along.</w:t>
      </w:r>
    </w:p>
    <w:p w:rsidR="00D57ED9" w:rsidRPr="00300159" w:rsidRDefault="00E07607" w:rsidP="00E07607">
      <w:pPr>
        <w:pStyle w:val="ListParagraph"/>
        <w:numPr>
          <w:ilvl w:val="0"/>
          <w:numId w:val="31"/>
        </w:numPr>
        <w:rPr>
          <w:rFonts w:ascii="Segoe UI" w:hAnsi="Segoe UI" w:cs="Segoe UI"/>
          <w:sz w:val="16"/>
          <w:szCs w:val="16"/>
        </w:rPr>
      </w:pPr>
      <w:r w:rsidRPr="00300159">
        <w:rPr>
          <w:rFonts w:ascii="Segoe UI" w:hAnsi="Segoe UI" w:cs="Segoe UI"/>
          <w:sz w:val="16"/>
          <w:szCs w:val="16"/>
        </w:rPr>
        <w:t>A flow of control is known as thread.</w:t>
      </w:r>
    </w:p>
    <w:p w:rsidR="00DC1836" w:rsidRPr="00300159" w:rsidRDefault="00E07607" w:rsidP="00E07607">
      <w:pPr>
        <w:pStyle w:val="ListParagraph"/>
        <w:numPr>
          <w:ilvl w:val="0"/>
          <w:numId w:val="31"/>
        </w:numPr>
        <w:rPr>
          <w:rFonts w:ascii="Segoe UI" w:hAnsi="Segoe UI" w:cs="Segoe UI"/>
          <w:sz w:val="16"/>
          <w:szCs w:val="16"/>
        </w:rPr>
      </w:pPr>
      <w:r w:rsidRPr="00300159">
        <w:rPr>
          <w:rFonts w:ascii="Segoe UI" w:hAnsi="Segoe UI" w:cs="Segoe UI"/>
          <w:sz w:val="16"/>
          <w:szCs w:val="16"/>
        </w:rPr>
        <w:t xml:space="preserve">A </w:t>
      </w:r>
      <w:r w:rsidR="00DC1836" w:rsidRPr="00300159">
        <w:rPr>
          <w:rFonts w:ascii="Segoe UI" w:hAnsi="Segoe UI" w:cs="Segoe UI"/>
          <w:sz w:val="16"/>
          <w:szCs w:val="16"/>
        </w:rPr>
        <w:t>multi-threaded</w:t>
      </w:r>
      <w:r w:rsidRPr="00300159">
        <w:rPr>
          <w:rFonts w:ascii="Segoe UI" w:hAnsi="Segoe UI" w:cs="Segoe UI"/>
          <w:sz w:val="16"/>
          <w:szCs w:val="16"/>
        </w:rPr>
        <w:t xml:space="preserve"> program is one in which there exist multiple flow of controls </w:t>
      </w:r>
      <w:r w:rsidR="00CC226D" w:rsidRPr="00300159">
        <w:rPr>
          <w:rFonts w:ascii="Segoe UI" w:hAnsi="Segoe UI" w:cs="Segoe UI"/>
          <w:sz w:val="16"/>
          <w:szCs w:val="16"/>
        </w:rPr>
        <w:t>i.e.</w:t>
      </w:r>
      <w:r w:rsidRPr="00300159">
        <w:rPr>
          <w:rFonts w:ascii="Segoe UI" w:hAnsi="Segoe UI" w:cs="Segoe UI"/>
          <w:sz w:val="16"/>
          <w:szCs w:val="16"/>
        </w:rPr>
        <w:t xml:space="preserve"> threads.</w:t>
      </w:r>
    </w:p>
    <w:p w:rsidR="00D66614" w:rsidRPr="00300159" w:rsidRDefault="00E07607" w:rsidP="00E07607">
      <w:pPr>
        <w:pStyle w:val="ListParagraph"/>
        <w:numPr>
          <w:ilvl w:val="0"/>
          <w:numId w:val="31"/>
        </w:numPr>
        <w:rPr>
          <w:rFonts w:ascii="Segoe UI" w:hAnsi="Segoe UI" w:cs="Segoe UI"/>
          <w:sz w:val="16"/>
          <w:szCs w:val="16"/>
        </w:rPr>
      </w:pPr>
      <w:r w:rsidRPr="00300159">
        <w:rPr>
          <w:rFonts w:ascii="Segoe UI" w:hAnsi="Segoe UI" w:cs="Segoe UI"/>
          <w:sz w:val="16"/>
          <w:szCs w:val="16"/>
        </w:rPr>
        <w:t xml:space="preserve">A program is said to be </w:t>
      </w:r>
      <w:r w:rsidR="00CC226D" w:rsidRPr="00300159">
        <w:rPr>
          <w:rFonts w:ascii="Segoe UI" w:hAnsi="Segoe UI" w:cs="Segoe UI"/>
          <w:sz w:val="16"/>
          <w:szCs w:val="16"/>
        </w:rPr>
        <w:t>multi-threaded</w:t>
      </w:r>
      <w:r w:rsidRPr="00300159">
        <w:rPr>
          <w:rFonts w:ascii="Segoe UI" w:hAnsi="Segoe UI" w:cs="Segoe UI"/>
          <w:sz w:val="16"/>
          <w:szCs w:val="16"/>
        </w:rPr>
        <w:t xml:space="preserve"> program programs if and only of there exist n number of</w:t>
      </w:r>
      <w:r w:rsidR="00F463F6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 xml:space="preserve">subprograms. For each and every sub flow of controls. All such flow of controls </w:t>
      </w:r>
      <w:r w:rsidR="00CC226D" w:rsidRPr="00300159">
        <w:rPr>
          <w:rFonts w:ascii="Segoe UI" w:hAnsi="Segoe UI" w:cs="Segoe UI"/>
          <w:sz w:val="16"/>
          <w:szCs w:val="16"/>
        </w:rPr>
        <w:t>is</w:t>
      </w:r>
      <w:r w:rsidRPr="00300159">
        <w:rPr>
          <w:rFonts w:ascii="Segoe UI" w:hAnsi="Segoe UI" w:cs="Segoe UI"/>
          <w:sz w:val="16"/>
          <w:szCs w:val="16"/>
        </w:rPr>
        <w:t xml:space="preserve"> executing</w:t>
      </w:r>
      <w:r w:rsidR="00D66614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 xml:space="preserve">concurrently. such flow of controls is </w:t>
      </w:r>
      <w:r w:rsidR="00CC226D" w:rsidRPr="00300159">
        <w:rPr>
          <w:rFonts w:ascii="Segoe UI" w:hAnsi="Segoe UI" w:cs="Segoe UI"/>
          <w:sz w:val="16"/>
          <w:szCs w:val="16"/>
        </w:rPr>
        <w:t>known</w:t>
      </w:r>
      <w:r w:rsidRPr="00300159">
        <w:rPr>
          <w:rFonts w:ascii="Segoe UI" w:hAnsi="Segoe UI" w:cs="Segoe UI"/>
          <w:sz w:val="16"/>
          <w:szCs w:val="16"/>
        </w:rPr>
        <w:t xml:space="preserve"> as threads. Such type of applications is known as </w:t>
      </w:r>
      <w:r w:rsidR="00CC226D" w:rsidRPr="00300159">
        <w:rPr>
          <w:rFonts w:ascii="Segoe UI" w:hAnsi="Segoe UI" w:cs="Segoe UI"/>
          <w:sz w:val="16"/>
          <w:szCs w:val="16"/>
        </w:rPr>
        <w:t>multi-threading</w:t>
      </w:r>
      <w:r w:rsidRPr="00300159">
        <w:rPr>
          <w:rFonts w:ascii="Segoe UI" w:hAnsi="Segoe UI" w:cs="Segoe UI"/>
          <w:sz w:val="16"/>
          <w:szCs w:val="16"/>
        </w:rPr>
        <w:t xml:space="preserve"> applications.</w:t>
      </w:r>
    </w:p>
    <w:p w:rsidR="00D66614" w:rsidRPr="00300159" w:rsidRDefault="00E07607" w:rsidP="00E07607">
      <w:pPr>
        <w:pStyle w:val="ListParagraph"/>
        <w:numPr>
          <w:ilvl w:val="0"/>
          <w:numId w:val="31"/>
        </w:numPr>
        <w:rPr>
          <w:rFonts w:ascii="Segoe UI" w:hAnsi="Segoe UI" w:cs="Segoe UI"/>
          <w:sz w:val="16"/>
          <w:szCs w:val="16"/>
        </w:rPr>
      </w:pPr>
      <w:r w:rsidRPr="00300159">
        <w:rPr>
          <w:rFonts w:ascii="Segoe UI" w:hAnsi="Segoe UI" w:cs="Segoe UI"/>
          <w:sz w:val="16"/>
          <w:szCs w:val="16"/>
        </w:rPr>
        <w:lastRenderedPageBreak/>
        <w:t>The languages like C, Cpp are treated as threads as single threaded modeling languages(STML).</w:t>
      </w:r>
      <w:r w:rsidR="00D66614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STML are those in which there exists single flows of control.</w:t>
      </w:r>
    </w:p>
    <w:p w:rsidR="00D66614" w:rsidRPr="00300159" w:rsidRDefault="00E07607" w:rsidP="00E07607">
      <w:pPr>
        <w:pStyle w:val="ListParagraph"/>
        <w:numPr>
          <w:ilvl w:val="0"/>
          <w:numId w:val="31"/>
        </w:numPr>
        <w:rPr>
          <w:rFonts w:ascii="Segoe UI" w:hAnsi="Segoe UI" w:cs="Segoe UI"/>
          <w:sz w:val="16"/>
          <w:szCs w:val="16"/>
        </w:rPr>
      </w:pPr>
      <w:r w:rsidRPr="00300159">
        <w:rPr>
          <w:rFonts w:ascii="Segoe UI" w:hAnsi="Segoe UI" w:cs="Segoe UI"/>
          <w:sz w:val="16"/>
          <w:szCs w:val="16"/>
        </w:rPr>
        <w:t xml:space="preserve">The languages like JAVA and DOT NET are </w:t>
      </w:r>
      <w:r w:rsidR="00090479" w:rsidRPr="00300159">
        <w:rPr>
          <w:rFonts w:ascii="Segoe UI" w:hAnsi="Segoe UI" w:cs="Segoe UI"/>
          <w:sz w:val="16"/>
          <w:szCs w:val="16"/>
        </w:rPr>
        <w:t>treated</w:t>
      </w:r>
      <w:r w:rsidRPr="00300159">
        <w:rPr>
          <w:rFonts w:ascii="Segoe UI" w:hAnsi="Segoe UI" w:cs="Segoe UI"/>
          <w:sz w:val="16"/>
          <w:szCs w:val="16"/>
        </w:rPr>
        <w:t xml:space="preserve"> as</w:t>
      </w:r>
      <w:r w:rsidR="00D66614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multithreaded modeling languages(MTML).</w:t>
      </w:r>
      <w:r w:rsidR="00D66614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MTML are those in which there exist multiple flows of controls.</w:t>
      </w:r>
    </w:p>
    <w:p w:rsidR="009E5B5A" w:rsidRPr="00300159" w:rsidRDefault="00E07607" w:rsidP="00E07607">
      <w:pPr>
        <w:pStyle w:val="ListParagraph"/>
        <w:numPr>
          <w:ilvl w:val="0"/>
          <w:numId w:val="31"/>
        </w:numPr>
        <w:rPr>
          <w:rFonts w:ascii="Segoe UI" w:hAnsi="Segoe UI" w:cs="Segoe UI"/>
          <w:sz w:val="16"/>
          <w:szCs w:val="16"/>
        </w:rPr>
      </w:pPr>
      <w:r w:rsidRPr="00300159">
        <w:rPr>
          <w:rFonts w:ascii="Segoe UI" w:hAnsi="Segoe UI" w:cs="Segoe UI"/>
          <w:sz w:val="16"/>
          <w:szCs w:val="16"/>
        </w:rPr>
        <w:t>Whenever we write a java program there exists by default two threads. They are foreground/child</w:t>
      </w:r>
      <w:r w:rsidR="00D66614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thread and background/main/parent thread.</w:t>
      </w:r>
    </w:p>
    <w:p w:rsidR="009E5B5A" w:rsidRPr="00300159" w:rsidRDefault="00E07607" w:rsidP="00E07607">
      <w:pPr>
        <w:pStyle w:val="ListParagraph"/>
        <w:numPr>
          <w:ilvl w:val="0"/>
          <w:numId w:val="31"/>
        </w:numPr>
        <w:rPr>
          <w:rFonts w:ascii="Segoe UI" w:hAnsi="Segoe UI" w:cs="Segoe UI"/>
          <w:sz w:val="16"/>
          <w:szCs w:val="16"/>
        </w:rPr>
      </w:pPr>
      <w:r w:rsidRPr="00300159">
        <w:rPr>
          <w:rFonts w:ascii="Segoe UI" w:hAnsi="Segoe UI" w:cs="Segoe UI"/>
          <w:sz w:val="16"/>
          <w:szCs w:val="16"/>
        </w:rPr>
        <w:t>A foreground thread is one which always executes user defined sub program. In a java program</w:t>
      </w:r>
      <w:r w:rsidR="009E5B5A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there is a possibility of existing n number of foregrounds threads.</w:t>
      </w:r>
    </w:p>
    <w:p w:rsidR="009E5B5A" w:rsidRPr="00300159" w:rsidRDefault="00E07607" w:rsidP="00E07607">
      <w:pPr>
        <w:pStyle w:val="ListParagraph"/>
        <w:numPr>
          <w:ilvl w:val="0"/>
          <w:numId w:val="31"/>
        </w:numPr>
        <w:rPr>
          <w:rFonts w:ascii="Segoe UI" w:hAnsi="Segoe UI" w:cs="Segoe UI"/>
          <w:sz w:val="16"/>
          <w:szCs w:val="16"/>
        </w:rPr>
      </w:pPr>
      <w:r w:rsidRPr="00300159">
        <w:rPr>
          <w:rFonts w:ascii="Segoe UI" w:hAnsi="Segoe UI" w:cs="Segoe UI"/>
          <w:sz w:val="16"/>
          <w:szCs w:val="16"/>
        </w:rPr>
        <w:t>A background thread is one which always monitors the status of foreground thread. In each and</w:t>
      </w:r>
      <w:r w:rsidR="009E5B5A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every JAVA program there exist only one background thread.</w:t>
      </w:r>
    </w:p>
    <w:p w:rsidR="00683150" w:rsidRPr="00300159" w:rsidRDefault="00E07607" w:rsidP="00E07607">
      <w:pPr>
        <w:pStyle w:val="ListParagraph"/>
        <w:numPr>
          <w:ilvl w:val="0"/>
          <w:numId w:val="31"/>
        </w:numPr>
        <w:rPr>
          <w:rFonts w:ascii="Segoe UI" w:hAnsi="Segoe UI" w:cs="Segoe UI"/>
          <w:sz w:val="16"/>
          <w:szCs w:val="16"/>
        </w:rPr>
      </w:pPr>
      <w:r w:rsidRPr="00300159">
        <w:rPr>
          <w:rFonts w:ascii="Segoe UI" w:hAnsi="Segoe UI" w:cs="Segoe UI"/>
          <w:sz w:val="16"/>
          <w:szCs w:val="16"/>
        </w:rPr>
        <w:t>Hence background thread will be created first and later foreground thread will be created</w:t>
      </w:r>
      <w:r w:rsidR="00B056F5" w:rsidRPr="00300159">
        <w:rPr>
          <w:rFonts w:ascii="Segoe UI" w:hAnsi="Segoe UI" w:cs="Segoe UI"/>
          <w:noProof/>
          <w:sz w:val="16"/>
          <w:szCs w:val="16"/>
        </w:rPr>
        <w:drawing>
          <wp:inline distT="0" distB="0" distL="0" distR="0" wp14:anchorId="35C9CF2B" wp14:editId="1A1D7300">
            <wp:extent cx="3276600" cy="1428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4C1" w:rsidRPr="00300159" w:rsidRDefault="002F54C1" w:rsidP="00300159">
      <w:pPr>
        <w:pStyle w:val="Heading1"/>
        <w:rPr>
          <w:rFonts w:ascii="Segoe UI" w:hAnsi="Segoe UI" w:cs="Segoe UI"/>
          <w:sz w:val="20"/>
          <w:szCs w:val="20"/>
        </w:rPr>
      </w:pPr>
      <w:r w:rsidRPr="00300159">
        <w:rPr>
          <w:rFonts w:ascii="Segoe UI" w:hAnsi="Segoe UI" w:cs="Segoe UI"/>
          <w:sz w:val="20"/>
          <w:szCs w:val="20"/>
        </w:rPr>
        <w:t>Distributed</w:t>
      </w:r>
    </w:p>
    <w:p w:rsidR="001B47A9" w:rsidRDefault="002F54C1" w:rsidP="00256448">
      <w:pPr>
        <w:spacing w:after="0" w:line="240" w:lineRule="auto"/>
        <w:rPr>
          <w:rFonts w:ascii="Segoe UI" w:hAnsi="Segoe UI" w:cs="Segoe UI"/>
          <w:sz w:val="16"/>
          <w:szCs w:val="16"/>
        </w:rPr>
      </w:pPr>
      <w:r w:rsidRPr="00300159">
        <w:rPr>
          <w:rFonts w:ascii="Segoe UI" w:hAnsi="Segoe UI" w:cs="Segoe UI"/>
          <w:sz w:val="16"/>
          <w:szCs w:val="16"/>
        </w:rPr>
        <w:t>Java is designed for the distributed environment of the internet. A service is a said to be a distributed</w:t>
      </w:r>
      <w:r w:rsidR="00F6095D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service which runs in multiple servers and that service can be accessed by n number of clients across</w:t>
      </w:r>
      <w:r w:rsidR="00F6095D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the globe. In order to develop we must require architecture called trusted network architecture.</w:t>
      </w:r>
      <w:r w:rsidR="00F6095D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To</w:t>
      </w:r>
      <w:r w:rsidR="00F6095D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 xml:space="preserve">develop these </w:t>
      </w:r>
      <w:r w:rsidR="00CC226D" w:rsidRPr="00300159">
        <w:rPr>
          <w:rFonts w:ascii="Segoe UI" w:hAnsi="Segoe UI" w:cs="Segoe UI"/>
          <w:sz w:val="16"/>
          <w:szCs w:val="16"/>
        </w:rPr>
        <w:t>applications,</w:t>
      </w:r>
      <w:r w:rsidRPr="00300159">
        <w:rPr>
          <w:rFonts w:ascii="Segoe UI" w:hAnsi="Segoe UI" w:cs="Segoe UI"/>
          <w:sz w:val="16"/>
          <w:szCs w:val="16"/>
        </w:rPr>
        <w:t xml:space="preserve"> we require a technology called J2EE.</w:t>
      </w:r>
      <w:r w:rsidR="00F6095D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A service is a said to be a can be accessed by n number of clients across the globe. In order to</w:t>
      </w:r>
      <w:r w:rsidR="00F6095D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 xml:space="preserve">develop </w:t>
      </w:r>
      <w:r w:rsidR="00CC226D" w:rsidRPr="00300159">
        <w:rPr>
          <w:rFonts w:ascii="Segoe UI" w:hAnsi="Segoe UI" w:cs="Segoe UI"/>
          <w:sz w:val="16"/>
          <w:szCs w:val="16"/>
        </w:rPr>
        <w:t>applications,</w:t>
      </w:r>
      <w:r w:rsidRPr="00300159">
        <w:rPr>
          <w:rFonts w:ascii="Segoe UI" w:hAnsi="Segoe UI" w:cs="Segoe UI"/>
          <w:sz w:val="16"/>
          <w:szCs w:val="16"/>
        </w:rPr>
        <w:t xml:space="preserve"> we must require architecture called</w:t>
      </w:r>
      <w:r w:rsidR="00F6095D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applications we require a technology called</w:t>
      </w:r>
      <w:r w:rsidR="00F6095D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 xml:space="preserve">scale organizations. </w:t>
      </w:r>
    </w:p>
    <w:p w:rsidR="00663CDA" w:rsidRPr="00300159" w:rsidRDefault="00663CDA" w:rsidP="00256448">
      <w:pPr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2A7886" w:rsidRPr="00300159" w:rsidRDefault="002F54C1" w:rsidP="00256448">
      <w:pPr>
        <w:spacing w:after="0" w:line="240" w:lineRule="auto"/>
        <w:rPr>
          <w:rFonts w:ascii="Segoe UI" w:hAnsi="Segoe UI" w:cs="Segoe UI"/>
          <w:sz w:val="16"/>
          <w:szCs w:val="16"/>
        </w:rPr>
      </w:pPr>
      <w:r w:rsidRPr="00300159">
        <w:rPr>
          <w:rFonts w:ascii="Segoe UI" w:hAnsi="Segoe UI" w:cs="Segoe UI"/>
          <w:sz w:val="16"/>
          <w:szCs w:val="16"/>
        </w:rPr>
        <w:t xml:space="preserve">J2SE (Core JAVA) Notes is known as thread. </w:t>
      </w:r>
      <w:r w:rsidR="00CC226D" w:rsidRPr="00300159">
        <w:rPr>
          <w:rFonts w:ascii="Segoe UI" w:hAnsi="Segoe UI" w:cs="Segoe UI"/>
          <w:sz w:val="16"/>
          <w:szCs w:val="16"/>
        </w:rPr>
        <w:t>multi-threaded</w:t>
      </w:r>
      <w:r w:rsidRPr="00300159">
        <w:rPr>
          <w:rFonts w:ascii="Segoe UI" w:hAnsi="Segoe UI" w:cs="Segoe UI"/>
          <w:sz w:val="16"/>
          <w:szCs w:val="16"/>
        </w:rPr>
        <w:t xml:space="preserve"> program is one</w:t>
      </w:r>
      <w:r w:rsidR="00F6095D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 xml:space="preserve">in which there exists multiple flow of controls </w:t>
      </w:r>
      <w:r w:rsidR="00CC226D" w:rsidRPr="00300159">
        <w:rPr>
          <w:rFonts w:ascii="Segoe UI" w:hAnsi="Segoe UI" w:cs="Segoe UI"/>
          <w:sz w:val="16"/>
          <w:szCs w:val="16"/>
        </w:rPr>
        <w:t>multi-threaded</w:t>
      </w:r>
      <w:r w:rsidRPr="00300159">
        <w:rPr>
          <w:rFonts w:ascii="Segoe UI" w:hAnsi="Segoe UI" w:cs="Segoe UI"/>
          <w:sz w:val="16"/>
          <w:szCs w:val="16"/>
        </w:rPr>
        <w:t xml:space="preserve"> program if and only of there exists n</w:t>
      </w:r>
      <w:r w:rsidR="00F6095D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number of sub programs. For each and every sub-program there exists a separate flow of control are</w:t>
      </w:r>
      <w:r w:rsidR="00F6095D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 xml:space="preserve">executing concurrently. Such flow of controls is known as type of applications is known as </w:t>
      </w:r>
      <w:r w:rsidR="00CC226D" w:rsidRPr="00300159">
        <w:rPr>
          <w:rFonts w:ascii="Segoe UI" w:hAnsi="Segoe UI" w:cs="Segoe UI"/>
          <w:sz w:val="16"/>
          <w:szCs w:val="16"/>
        </w:rPr>
        <w:t>multi-threading</w:t>
      </w:r>
      <w:r w:rsidRPr="00300159">
        <w:rPr>
          <w:rFonts w:ascii="Segoe UI" w:hAnsi="Segoe UI" w:cs="Segoe UI"/>
          <w:sz w:val="16"/>
          <w:szCs w:val="16"/>
        </w:rPr>
        <w:t xml:space="preserve"> applications. </w:t>
      </w:r>
    </w:p>
    <w:p w:rsidR="002F54C1" w:rsidRPr="00300159" w:rsidRDefault="00DB0438" w:rsidP="002F54C1">
      <w:pPr>
        <w:rPr>
          <w:rFonts w:ascii="Segoe UI" w:hAnsi="Segoe UI" w:cs="Segoe UI"/>
          <w:sz w:val="16"/>
          <w:szCs w:val="16"/>
        </w:rPr>
      </w:pPr>
      <w:r w:rsidRPr="00300159">
        <w:rPr>
          <w:rFonts w:ascii="Segoe UI" w:hAnsi="Segoe UI" w:cs="Segoe UI"/>
          <w:noProof/>
          <w:sz w:val="16"/>
          <w:szCs w:val="16"/>
        </w:rPr>
        <w:drawing>
          <wp:inline distT="0" distB="0" distL="0" distR="0" wp14:anchorId="20BEBD2E" wp14:editId="072F910B">
            <wp:extent cx="3143250" cy="14725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6672" cy="14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2E9" w:rsidRPr="000B183E" w:rsidRDefault="00E232E9" w:rsidP="000B183E">
      <w:pPr>
        <w:pStyle w:val="Heading1"/>
        <w:rPr>
          <w:rFonts w:ascii="Segoe UI" w:hAnsi="Segoe UI" w:cs="Segoe UI"/>
          <w:sz w:val="20"/>
          <w:szCs w:val="20"/>
        </w:rPr>
      </w:pPr>
      <w:r w:rsidRPr="000B183E">
        <w:rPr>
          <w:rFonts w:ascii="Segoe UI" w:hAnsi="Segoe UI" w:cs="Segoe UI"/>
          <w:sz w:val="20"/>
          <w:szCs w:val="20"/>
        </w:rPr>
        <w:t>Networked</w:t>
      </w:r>
    </w:p>
    <w:p w:rsidR="000D3238" w:rsidRPr="00300159" w:rsidRDefault="00E232E9" w:rsidP="00E232E9">
      <w:pPr>
        <w:rPr>
          <w:rFonts w:ascii="Segoe UI" w:hAnsi="Segoe UI" w:cs="Segoe UI"/>
          <w:sz w:val="16"/>
          <w:szCs w:val="16"/>
        </w:rPr>
      </w:pPr>
      <w:r w:rsidRPr="00300159">
        <w:rPr>
          <w:rFonts w:ascii="Segoe UI" w:hAnsi="Segoe UI" w:cs="Segoe UI"/>
          <w:sz w:val="16"/>
          <w:szCs w:val="16"/>
        </w:rPr>
        <w:t xml:space="preserve">In real world we have two types of networks. They are untrusted and </w:t>
      </w:r>
      <w:r w:rsidR="00CC226D" w:rsidRPr="00300159">
        <w:rPr>
          <w:rFonts w:ascii="Segoe UI" w:hAnsi="Segoe UI" w:cs="Segoe UI"/>
          <w:sz w:val="16"/>
          <w:szCs w:val="16"/>
        </w:rPr>
        <w:t>trusted</w:t>
      </w:r>
      <w:r w:rsidRPr="00300159">
        <w:rPr>
          <w:rFonts w:ascii="Segoe UI" w:hAnsi="Segoe UI" w:cs="Segoe UI"/>
          <w:sz w:val="16"/>
          <w:szCs w:val="16"/>
        </w:rPr>
        <w:t xml:space="preserve"> networks.</w:t>
      </w:r>
    </w:p>
    <w:p w:rsidR="00E232E9" w:rsidRPr="00715F75" w:rsidRDefault="00E232E9" w:rsidP="00E232E9">
      <w:pPr>
        <w:pStyle w:val="ListParagraph"/>
        <w:numPr>
          <w:ilvl w:val="0"/>
          <w:numId w:val="32"/>
        </w:numPr>
        <w:rPr>
          <w:rFonts w:ascii="Segoe UI" w:hAnsi="Segoe UI" w:cs="Segoe UI"/>
          <w:sz w:val="16"/>
          <w:szCs w:val="16"/>
        </w:rPr>
      </w:pPr>
      <w:r w:rsidRPr="00300159">
        <w:rPr>
          <w:rFonts w:ascii="Segoe UI" w:hAnsi="Segoe UI" w:cs="Segoe UI"/>
          <w:sz w:val="16"/>
          <w:szCs w:val="16"/>
        </w:rPr>
        <w:t xml:space="preserve">Un-trusted </w:t>
      </w:r>
      <w:r w:rsidR="00CC226D" w:rsidRPr="00300159">
        <w:rPr>
          <w:rFonts w:ascii="Segoe UI" w:hAnsi="Segoe UI" w:cs="Segoe UI"/>
          <w:sz w:val="16"/>
          <w:szCs w:val="16"/>
        </w:rPr>
        <w:t>networks:</w:t>
      </w:r>
      <w:r w:rsidRPr="00300159">
        <w:rPr>
          <w:rFonts w:ascii="Segoe UI" w:hAnsi="Segoe UI" w:cs="Segoe UI"/>
          <w:sz w:val="16"/>
          <w:szCs w:val="16"/>
        </w:rPr>
        <w:t xml:space="preserve"> A network is said to be untrusted network in which there exist n number</w:t>
      </w:r>
      <w:r w:rsidR="000E459D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 xml:space="preserve">of inter connected non-autonomous architecture. Untrusted network is also </w:t>
      </w:r>
      <w:r w:rsidR="00CC226D" w:rsidRPr="00300159">
        <w:rPr>
          <w:rFonts w:ascii="Segoe UI" w:hAnsi="Segoe UI" w:cs="Segoe UI"/>
          <w:sz w:val="16"/>
          <w:szCs w:val="16"/>
        </w:rPr>
        <w:t>known</w:t>
      </w:r>
      <w:r w:rsidRPr="00300159">
        <w:rPr>
          <w:rFonts w:ascii="Segoe UI" w:hAnsi="Segoe UI" w:cs="Segoe UI"/>
          <w:sz w:val="16"/>
          <w:szCs w:val="16"/>
        </w:rPr>
        <w:t xml:space="preserve"> as LAN. Using</w:t>
      </w:r>
      <w:r w:rsidR="000E459D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 xml:space="preserve">this network </w:t>
      </w:r>
      <w:r w:rsidR="00CC226D" w:rsidRPr="00300159">
        <w:rPr>
          <w:rFonts w:ascii="Segoe UI" w:hAnsi="Segoe UI" w:cs="Segoe UI"/>
          <w:sz w:val="16"/>
          <w:szCs w:val="16"/>
        </w:rPr>
        <w:t>architecture,</w:t>
      </w:r>
      <w:r w:rsidRPr="00300159">
        <w:rPr>
          <w:rFonts w:ascii="Segoe UI" w:hAnsi="Segoe UI" w:cs="Segoe UI"/>
          <w:sz w:val="16"/>
          <w:szCs w:val="16"/>
        </w:rPr>
        <w:t xml:space="preserve"> we develop centralized applications. A </w:t>
      </w:r>
      <w:r w:rsidRPr="00300159">
        <w:rPr>
          <w:rFonts w:ascii="Segoe UI" w:hAnsi="Segoe UI" w:cs="Segoe UI"/>
          <w:sz w:val="16"/>
          <w:szCs w:val="16"/>
        </w:rPr>
        <w:t>Centralized application is one</w:t>
      </w:r>
      <w:r w:rsidR="00715F75">
        <w:rPr>
          <w:rFonts w:ascii="Segoe UI" w:hAnsi="Segoe UI" w:cs="Segoe UI"/>
          <w:sz w:val="16"/>
          <w:szCs w:val="16"/>
        </w:rPr>
        <w:t xml:space="preserve"> </w:t>
      </w:r>
      <w:r w:rsidRPr="00715F75">
        <w:rPr>
          <w:rFonts w:ascii="Segoe UI" w:hAnsi="Segoe UI" w:cs="Segoe UI"/>
          <w:sz w:val="16"/>
          <w:szCs w:val="16"/>
        </w:rPr>
        <w:t>which runs on single server and runs on single server and it can be access in limited graces. In</w:t>
      </w:r>
      <w:r w:rsidR="000E459D" w:rsidRPr="00715F75">
        <w:rPr>
          <w:rFonts w:ascii="Segoe UI" w:hAnsi="Segoe UI" w:cs="Segoe UI"/>
          <w:sz w:val="16"/>
          <w:szCs w:val="16"/>
        </w:rPr>
        <w:t xml:space="preserve"> </w:t>
      </w:r>
      <w:r w:rsidRPr="00715F75">
        <w:rPr>
          <w:rFonts w:ascii="Segoe UI" w:hAnsi="Segoe UI" w:cs="Segoe UI"/>
          <w:sz w:val="16"/>
          <w:szCs w:val="16"/>
        </w:rPr>
        <w:t xml:space="preserve">order to develop centralized </w:t>
      </w:r>
      <w:r w:rsidR="00CC226D" w:rsidRPr="00715F75">
        <w:rPr>
          <w:rFonts w:ascii="Segoe UI" w:hAnsi="Segoe UI" w:cs="Segoe UI"/>
          <w:sz w:val="16"/>
          <w:szCs w:val="16"/>
        </w:rPr>
        <w:t>application,</w:t>
      </w:r>
      <w:r w:rsidRPr="00715F75">
        <w:rPr>
          <w:rFonts w:ascii="Segoe UI" w:hAnsi="Segoe UI" w:cs="Segoe UI"/>
          <w:sz w:val="16"/>
          <w:szCs w:val="16"/>
        </w:rPr>
        <w:t xml:space="preserve"> we may use a technology called J2Se and these kinds of</w:t>
      </w:r>
      <w:r w:rsidR="000E459D" w:rsidRPr="00715F75">
        <w:rPr>
          <w:rFonts w:ascii="Segoe UI" w:hAnsi="Segoe UI" w:cs="Segoe UI"/>
          <w:sz w:val="16"/>
          <w:szCs w:val="16"/>
        </w:rPr>
        <w:t xml:space="preserve"> </w:t>
      </w:r>
      <w:r w:rsidRPr="00715F75">
        <w:rPr>
          <w:rFonts w:ascii="Segoe UI" w:hAnsi="Segoe UI" w:cs="Segoe UI"/>
          <w:sz w:val="16"/>
          <w:szCs w:val="16"/>
        </w:rPr>
        <w:t>applications are preferred by small scale organization.</w:t>
      </w:r>
    </w:p>
    <w:p w:rsidR="00212BFB" w:rsidRPr="00300159" w:rsidRDefault="00E232E9" w:rsidP="00E232E9">
      <w:pPr>
        <w:pStyle w:val="ListParagraph"/>
        <w:numPr>
          <w:ilvl w:val="0"/>
          <w:numId w:val="32"/>
        </w:numPr>
        <w:rPr>
          <w:rFonts w:ascii="Segoe UI" w:hAnsi="Segoe UI" w:cs="Segoe UI"/>
          <w:sz w:val="16"/>
          <w:szCs w:val="16"/>
        </w:rPr>
      </w:pPr>
      <w:r w:rsidRPr="00300159">
        <w:rPr>
          <w:rFonts w:ascii="Segoe UI" w:hAnsi="Segoe UI" w:cs="Segoe UI"/>
          <w:sz w:val="16"/>
          <w:szCs w:val="16"/>
        </w:rPr>
        <w:t xml:space="preserve">Trusted network: A network is said to be trusted network in which there exist n number of interconnected autonomous architecture. Trusted network is also </w:t>
      </w:r>
      <w:r w:rsidR="00CC226D" w:rsidRPr="00300159">
        <w:rPr>
          <w:rFonts w:ascii="Segoe UI" w:hAnsi="Segoe UI" w:cs="Segoe UI"/>
          <w:sz w:val="16"/>
          <w:szCs w:val="16"/>
        </w:rPr>
        <w:t>known</w:t>
      </w:r>
      <w:r w:rsidRPr="00300159">
        <w:rPr>
          <w:rFonts w:ascii="Segoe UI" w:hAnsi="Segoe UI" w:cs="Segoe UI"/>
          <w:sz w:val="16"/>
          <w:szCs w:val="16"/>
        </w:rPr>
        <w:t xml:space="preserve"> as a WAN. Using this network, we</w:t>
      </w:r>
      <w:r w:rsidR="000E459D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can develop distributed applications. and it can be access in unlimited graces. In order to develop</w:t>
      </w:r>
      <w:r w:rsidR="000E459D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 xml:space="preserve">distributed </w:t>
      </w:r>
      <w:r w:rsidR="00CC226D" w:rsidRPr="00300159">
        <w:rPr>
          <w:rFonts w:ascii="Segoe UI" w:hAnsi="Segoe UI" w:cs="Segoe UI"/>
          <w:sz w:val="16"/>
          <w:szCs w:val="16"/>
        </w:rPr>
        <w:t>applications,</w:t>
      </w:r>
      <w:r w:rsidRPr="00300159">
        <w:rPr>
          <w:rFonts w:ascii="Segoe UI" w:hAnsi="Segoe UI" w:cs="Segoe UI"/>
          <w:sz w:val="16"/>
          <w:szCs w:val="16"/>
        </w:rPr>
        <w:t xml:space="preserve"> we may use a technology called J2EE and these kinds of applications are</w:t>
      </w:r>
      <w:r w:rsidR="000E459D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preferred by large scale organization.</w:t>
      </w:r>
    </w:p>
    <w:p w:rsidR="00212BFB" w:rsidRPr="00300159" w:rsidRDefault="00AF4E76" w:rsidP="00E232E9">
      <w:pPr>
        <w:rPr>
          <w:rFonts w:ascii="Segoe UI" w:hAnsi="Segoe UI" w:cs="Segoe UI"/>
          <w:sz w:val="16"/>
          <w:szCs w:val="16"/>
        </w:rPr>
      </w:pPr>
      <w:r w:rsidRPr="00300159">
        <w:rPr>
          <w:rFonts w:ascii="Segoe UI" w:hAnsi="Segoe UI" w:cs="Segoe UI"/>
          <w:noProof/>
          <w:sz w:val="16"/>
          <w:szCs w:val="16"/>
        </w:rPr>
        <w:drawing>
          <wp:inline distT="0" distB="0" distL="0" distR="0" wp14:anchorId="2F184359" wp14:editId="7A00E4B1">
            <wp:extent cx="3435985" cy="16548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5985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E6A" w:rsidRPr="00300159" w:rsidRDefault="00831E6A" w:rsidP="00300159">
      <w:pPr>
        <w:pStyle w:val="Heading1"/>
        <w:rPr>
          <w:rFonts w:ascii="Segoe UI" w:hAnsi="Segoe UI" w:cs="Segoe UI"/>
          <w:sz w:val="20"/>
          <w:szCs w:val="20"/>
        </w:rPr>
      </w:pPr>
      <w:r w:rsidRPr="00300159">
        <w:rPr>
          <w:rFonts w:ascii="Segoe UI" w:hAnsi="Segoe UI" w:cs="Segoe UI"/>
          <w:sz w:val="20"/>
          <w:szCs w:val="20"/>
        </w:rPr>
        <w:t>Dynamic</w:t>
      </w:r>
    </w:p>
    <w:p w:rsidR="00831E6A" w:rsidRPr="00300159" w:rsidRDefault="00831E6A" w:rsidP="00256448">
      <w:pPr>
        <w:spacing w:after="0" w:line="240" w:lineRule="auto"/>
        <w:rPr>
          <w:rFonts w:ascii="Segoe UI" w:hAnsi="Segoe UI" w:cs="Segoe UI"/>
          <w:sz w:val="16"/>
          <w:szCs w:val="16"/>
        </w:rPr>
      </w:pPr>
      <w:r w:rsidRPr="00300159">
        <w:rPr>
          <w:rFonts w:ascii="Segoe UI" w:hAnsi="Segoe UI" w:cs="Segoe UI"/>
          <w:sz w:val="16"/>
          <w:szCs w:val="16"/>
        </w:rPr>
        <w:t>Java is considered to be more dynamic than C or C++ since it is designed to adapt to an evolving</w:t>
      </w:r>
      <w:r w:rsidR="00183407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environment. Java programs can carry extensive amount of run-time information that can be used to</w:t>
      </w:r>
      <w:r w:rsidR="00183407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verify and resolve accesses to objects on run-time.</w:t>
      </w:r>
    </w:p>
    <w:p w:rsidR="00831E6A" w:rsidRPr="00300159" w:rsidRDefault="00831E6A" w:rsidP="00300159">
      <w:pPr>
        <w:pStyle w:val="Heading1"/>
        <w:rPr>
          <w:rFonts w:ascii="Segoe UI" w:hAnsi="Segoe UI" w:cs="Segoe UI"/>
          <w:sz w:val="20"/>
          <w:szCs w:val="20"/>
        </w:rPr>
      </w:pPr>
      <w:r w:rsidRPr="00300159">
        <w:rPr>
          <w:rFonts w:ascii="Segoe UI" w:hAnsi="Segoe UI" w:cs="Segoe UI"/>
          <w:sz w:val="20"/>
          <w:szCs w:val="20"/>
        </w:rPr>
        <w:t>Portable</w:t>
      </w:r>
    </w:p>
    <w:p w:rsidR="00831E6A" w:rsidRPr="00300159" w:rsidRDefault="00831E6A" w:rsidP="00256448">
      <w:pPr>
        <w:spacing w:after="0" w:line="240" w:lineRule="auto"/>
        <w:rPr>
          <w:rFonts w:ascii="Segoe UI" w:hAnsi="Segoe UI" w:cs="Segoe UI"/>
          <w:sz w:val="16"/>
          <w:szCs w:val="16"/>
        </w:rPr>
      </w:pPr>
      <w:r w:rsidRPr="00300159">
        <w:rPr>
          <w:rFonts w:ascii="Segoe UI" w:hAnsi="Segoe UI" w:cs="Segoe UI"/>
          <w:sz w:val="16"/>
          <w:szCs w:val="16"/>
        </w:rPr>
        <w:t>Being architectural-neutral and having no implementation dependent aspects of the specification</w:t>
      </w:r>
      <w:r w:rsidR="009124B2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makes Java portable. Compiler in Java is written in ANSI C with a clean portability boundary which</w:t>
      </w:r>
      <w:r w:rsidR="009124B2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is a POSIX subset.</w:t>
      </w:r>
    </w:p>
    <w:p w:rsidR="00831E6A" w:rsidRPr="00300159" w:rsidRDefault="00831E6A" w:rsidP="00300159">
      <w:pPr>
        <w:pStyle w:val="Heading1"/>
        <w:rPr>
          <w:rFonts w:ascii="Segoe UI" w:hAnsi="Segoe UI" w:cs="Segoe UI"/>
          <w:sz w:val="20"/>
          <w:szCs w:val="20"/>
        </w:rPr>
      </w:pPr>
      <w:r w:rsidRPr="00300159">
        <w:rPr>
          <w:rFonts w:ascii="Segoe UI" w:hAnsi="Segoe UI" w:cs="Segoe UI"/>
          <w:sz w:val="20"/>
          <w:szCs w:val="20"/>
        </w:rPr>
        <w:t>High Performance</w:t>
      </w:r>
    </w:p>
    <w:p w:rsidR="00831E6A" w:rsidRPr="00300159" w:rsidRDefault="00831E6A" w:rsidP="00256448">
      <w:pPr>
        <w:spacing w:after="0" w:line="240" w:lineRule="auto"/>
        <w:rPr>
          <w:rFonts w:ascii="Segoe UI" w:hAnsi="Segoe UI" w:cs="Segoe UI"/>
          <w:sz w:val="16"/>
          <w:szCs w:val="16"/>
        </w:rPr>
      </w:pPr>
      <w:r w:rsidRPr="00300159">
        <w:rPr>
          <w:rFonts w:ascii="Segoe UI" w:hAnsi="Segoe UI" w:cs="Segoe UI"/>
          <w:sz w:val="16"/>
          <w:szCs w:val="16"/>
        </w:rPr>
        <w:t>With the use of Just-In-Time compilers, Java enables high performance.</w:t>
      </w:r>
    </w:p>
    <w:p w:rsidR="00831E6A" w:rsidRPr="00C938C2" w:rsidRDefault="00831E6A" w:rsidP="00C938C2">
      <w:pPr>
        <w:pStyle w:val="Heading1"/>
        <w:rPr>
          <w:rFonts w:ascii="Segoe UI" w:hAnsi="Segoe UI" w:cs="Segoe UI"/>
          <w:sz w:val="20"/>
          <w:szCs w:val="20"/>
        </w:rPr>
      </w:pPr>
      <w:r w:rsidRPr="00C938C2">
        <w:rPr>
          <w:rFonts w:ascii="Segoe UI" w:hAnsi="Segoe UI" w:cs="Segoe UI"/>
          <w:sz w:val="20"/>
          <w:szCs w:val="20"/>
        </w:rPr>
        <w:t>Interpreted</w:t>
      </w:r>
    </w:p>
    <w:p w:rsidR="00831E6A" w:rsidRPr="00300159" w:rsidRDefault="00831E6A" w:rsidP="00256448">
      <w:pPr>
        <w:spacing w:after="0" w:line="240" w:lineRule="auto"/>
        <w:rPr>
          <w:rFonts w:ascii="Segoe UI" w:hAnsi="Segoe UI" w:cs="Segoe UI"/>
          <w:sz w:val="16"/>
          <w:szCs w:val="16"/>
        </w:rPr>
      </w:pPr>
      <w:r w:rsidRPr="00300159">
        <w:rPr>
          <w:rFonts w:ascii="Segoe UI" w:hAnsi="Segoe UI" w:cs="Segoe UI"/>
          <w:sz w:val="16"/>
          <w:szCs w:val="16"/>
        </w:rPr>
        <w:t>Java byte code is translated on the fly to native machine instructions and is not stored anywhere. The</w:t>
      </w:r>
      <w:r w:rsidR="009124B2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development process is more rapid and analytical since the linking is an incremental and lightweight</w:t>
      </w:r>
      <w:r w:rsidR="009124B2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process.</w:t>
      </w:r>
    </w:p>
    <w:p w:rsidR="00831E6A" w:rsidRPr="00C938C2" w:rsidRDefault="00831E6A" w:rsidP="00C938C2">
      <w:pPr>
        <w:pStyle w:val="Heading1"/>
        <w:rPr>
          <w:rFonts w:ascii="Segoe UI" w:hAnsi="Segoe UI" w:cs="Segoe UI"/>
          <w:sz w:val="20"/>
          <w:szCs w:val="20"/>
        </w:rPr>
      </w:pPr>
      <w:r w:rsidRPr="00C938C2">
        <w:rPr>
          <w:rFonts w:ascii="Segoe UI" w:hAnsi="Segoe UI" w:cs="Segoe UI"/>
          <w:sz w:val="20"/>
          <w:szCs w:val="20"/>
        </w:rPr>
        <w:t>Secure</w:t>
      </w:r>
    </w:p>
    <w:p w:rsidR="00831E6A" w:rsidRPr="00300159" w:rsidRDefault="00831E6A" w:rsidP="00256448">
      <w:pPr>
        <w:spacing w:after="0" w:line="240" w:lineRule="auto"/>
        <w:rPr>
          <w:rFonts w:ascii="Segoe UI" w:hAnsi="Segoe UI" w:cs="Segoe UI"/>
          <w:sz w:val="16"/>
          <w:szCs w:val="16"/>
        </w:rPr>
      </w:pPr>
      <w:r w:rsidRPr="00300159">
        <w:rPr>
          <w:rFonts w:ascii="Segoe UI" w:hAnsi="Segoe UI" w:cs="Segoe UI"/>
          <w:sz w:val="16"/>
          <w:szCs w:val="16"/>
        </w:rPr>
        <w:t>With Java’s secure feature, it enables to develop virus-free, tamper-free systems. Authentication techniques are based on public-key encryption.</w:t>
      </w:r>
    </w:p>
    <w:p w:rsidR="00831E6A" w:rsidRPr="00C938C2" w:rsidRDefault="00831E6A" w:rsidP="00C938C2">
      <w:pPr>
        <w:pStyle w:val="Heading1"/>
        <w:rPr>
          <w:rFonts w:ascii="Segoe UI" w:hAnsi="Segoe UI" w:cs="Segoe UI"/>
          <w:sz w:val="20"/>
          <w:szCs w:val="20"/>
        </w:rPr>
      </w:pPr>
      <w:r w:rsidRPr="00C938C2">
        <w:rPr>
          <w:rFonts w:ascii="Segoe UI" w:hAnsi="Segoe UI" w:cs="Segoe UI"/>
          <w:sz w:val="20"/>
          <w:szCs w:val="20"/>
        </w:rPr>
        <w:t>Object Oriented</w:t>
      </w:r>
    </w:p>
    <w:p w:rsidR="00831E6A" w:rsidRPr="00300159" w:rsidRDefault="00831E6A" w:rsidP="00256448">
      <w:pPr>
        <w:spacing w:after="0" w:line="240" w:lineRule="auto"/>
        <w:rPr>
          <w:rFonts w:ascii="Segoe UI" w:hAnsi="Segoe UI" w:cs="Segoe UI"/>
          <w:sz w:val="16"/>
          <w:szCs w:val="16"/>
        </w:rPr>
      </w:pPr>
      <w:r w:rsidRPr="00300159">
        <w:rPr>
          <w:rFonts w:ascii="Segoe UI" w:hAnsi="Segoe UI" w:cs="Segoe UI"/>
          <w:sz w:val="16"/>
          <w:szCs w:val="16"/>
        </w:rPr>
        <w:t>In Java, everything is an Object. Java can be easily extended since it is based on the Object model.</w:t>
      </w:r>
    </w:p>
    <w:p w:rsidR="00831E6A" w:rsidRPr="00C938C2" w:rsidRDefault="00831E6A" w:rsidP="00C938C2">
      <w:pPr>
        <w:pStyle w:val="Heading1"/>
        <w:rPr>
          <w:rFonts w:ascii="Segoe UI" w:hAnsi="Segoe UI" w:cs="Segoe UI"/>
          <w:sz w:val="20"/>
          <w:szCs w:val="20"/>
        </w:rPr>
      </w:pPr>
      <w:r w:rsidRPr="00C938C2">
        <w:rPr>
          <w:rFonts w:ascii="Segoe UI" w:hAnsi="Segoe UI" w:cs="Segoe UI"/>
          <w:sz w:val="20"/>
          <w:szCs w:val="20"/>
        </w:rPr>
        <w:t>Robust</w:t>
      </w:r>
    </w:p>
    <w:p w:rsidR="007A1F3D" w:rsidRPr="00300159" w:rsidRDefault="00831E6A" w:rsidP="00A91F8F">
      <w:pPr>
        <w:spacing w:after="0" w:line="240" w:lineRule="auto"/>
        <w:rPr>
          <w:rFonts w:ascii="Segoe UI" w:hAnsi="Segoe UI" w:cs="Segoe UI"/>
          <w:sz w:val="16"/>
          <w:szCs w:val="16"/>
        </w:rPr>
      </w:pPr>
      <w:r w:rsidRPr="00300159">
        <w:rPr>
          <w:rFonts w:ascii="Segoe UI" w:hAnsi="Segoe UI" w:cs="Segoe UI"/>
          <w:sz w:val="16"/>
          <w:szCs w:val="16"/>
        </w:rPr>
        <w:t>Java makes an effort to eliminate error prone situations by emphasizing mainly on compile time error</w:t>
      </w:r>
      <w:r w:rsidR="00921EB4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checking and runtime checking. Java makes an effort to eliminate error prone codes by emphasizing mainly on compile time error checking and runtime checking. But the main areas which Java</w:t>
      </w:r>
      <w:r w:rsidR="00921EB4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improved were Memory Management and mishandled Exceptions by introducing automatic Garbage</w:t>
      </w:r>
      <w:r w:rsidR="00921EB4" w:rsidRPr="00300159">
        <w:rPr>
          <w:rFonts w:ascii="Segoe UI" w:hAnsi="Segoe UI" w:cs="Segoe UI"/>
          <w:sz w:val="16"/>
          <w:szCs w:val="16"/>
        </w:rPr>
        <w:t xml:space="preserve"> </w:t>
      </w:r>
      <w:r w:rsidRPr="00300159">
        <w:rPr>
          <w:rFonts w:ascii="Segoe UI" w:hAnsi="Segoe UI" w:cs="Segoe UI"/>
          <w:sz w:val="16"/>
          <w:szCs w:val="16"/>
        </w:rPr>
        <w:t>Collector and Exception Handling.</w:t>
      </w:r>
    </w:p>
    <w:sectPr w:rsidR="007A1F3D" w:rsidRPr="00300159" w:rsidSect="00CC2BDC">
      <w:footerReference w:type="default" r:id="rId16"/>
      <w:pgSz w:w="12240" w:h="15840"/>
      <w:pgMar w:top="567" w:right="567" w:bottom="567" w:left="567" w:header="720" w:footer="720" w:gutter="0"/>
      <w:cols w:num="2" w:sep="1" w:space="284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1905" w:rsidRDefault="00991905" w:rsidP="00855982">
      <w:pPr>
        <w:spacing w:after="0" w:line="240" w:lineRule="auto"/>
      </w:pPr>
      <w:r>
        <w:separator/>
      </w:r>
    </w:p>
  </w:endnote>
  <w:endnote w:type="continuationSeparator" w:id="0">
    <w:p w:rsidR="00991905" w:rsidRDefault="00991905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302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1905" w:rsidRDefault="00991905" w:rsidP="00855982">
      <w:pPr>
        <w:spacing w:after="0" w:line="240" w:lineRule="auto"/>
      </w:pPr>
      <w:r>
        <w:separator/>
      </w:r>
    </w:p>
  </w:footnote>
  <w:footnote w:type="continuationSeparator" w:id="0">
    <w:p w:rsidR="00991905" w:rsidRDefault="00991905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561853"/>
    <w:multiLevelType w:val="hybridMultilevel"/>
    <w:tmpl w:val="D56C274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60A35D3"/>
    <w:multiLevelType w:val="hybridMultilevel"/>
    <w:tmpl w:val="3A68277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7E117BE"/>
    <w:multiLevelType w:val="hybridMultilevel"/>
    <w:tmpl w:val="DC1CB9B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9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7"/>
  </w:num>
  <w:num w:numId="30">
    <w:abstractNumId w:val="18"/>
  </w:num>
  <w:num w:numId="31">
    <w:abstractNumId w:val="16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CCA"/>
    <w:rsid w:val="00006F8D"/>
    <w:rsid w:val="00044689"/>
    <w:rsid w:val="00047968"/>
    <w:rsid w:val="000774F9"/>
    <w:rsid w:val="00090479"/>
    <w:rsid w:val="000935E3"/>
    <w:rsid w:val="000B183E"/>
    <w:rsid w:val="000C7CDF"/>
    <w:rsid w:val="000D3238"/>
    <w:rsid w:val="000E459D"/>
    <w:rsid w:val="0011594A"/>
    <w:rsid w:val="00156F75"/>
    <w:rsid w:val="00165CCA"/>
    <w:rsid w:val="001819DC"/>
    <w:rsid w:val="00183407"/>
    <w:rsid w:val="001B47A9"/>
    <w:rsid w:val="001D4362"/>
    <w:rsid w:val="00201EB2"/>
    <w:rsid w:val="00212BFB"/>
    <w:rsid w:val="0021638D"/>
    <w:rsid w:val="002334FD"/>
    <w:rsid w:val="00256448"/>
    <w:rsid w:val="002860D9"/>
    <w:rsid w:val="002A7886"/>
    <w:rsid w:val="002F54C1"/>
    <w:rsid w:val="00300159"/>
    <w:rsid w:val="00380E7D"/>
    <w:rsid w:val="00387259"/>
    <w:rsid w:val="003C5654"/>
    <w:rsid w:val="004006EA"/>
    <w:rsid w:val="00410749"/>
    <w:rsid w:val="004245E6"/>
    <w:rsid w:val="00463967"/>
    <w:rsid w:val="00492037"/>
    <w:rsid w:val="004936D1"/>
    <w:rsid w:val="004A5BE2"/>
    <w:rsid w:val="004C250B"/>
    <w:rsid w:val="004D792D"/>
    <w:rsid w:val="005266FB"/>
    <w:rsid w:val="0053683B"/>
    <w:rsid w:val="00544FD9"/>
    <w:rsid w:val="005618B9"/>
    <w:rsid w:val="00564656"/>
    <w:rsid w:val="00594A13"/>
    <w:rsid w:val="005965B4"/>
    <w:rsid w:val="005A52F0"/>
    <w:rsid w:val="005E1F7E"/>
    <w:rsid w:val="00604EE0"/>
    <w:rsid w:val="006245D1"/>
    <w:rsid w:val="00663CDA"/>
    <w:rsid w:val="00683150"/>
    <w:rsid w:val="006913BE"/>
    <w:rsid w:val="006A30F6"/>
    <w:rsid w:val="0070235A"/>
    <w:rsid w:val="00715F75"/>
    <w:rsid w:val="00717E68"/>
    <w:rsid w:val="00780A00"/>
    <w:rsid w:val="007833A7"/>
    <w:rsid w:val="00790366"/>
    <w:rsid w:val="007A1F3D"/>
    <w:rsid w:val="007B1A71"/>
    <w:rsid w:val="007B39A2"/>
    <w:rsid w:val="007B7E2B"/>
    <w:rsid w:val="007C4127"/>
    <w:rsid w:val="007E6007"/>
    <w:rsid w:val="008138A1"/>
    <w:rsid w:val="00815AEC"/>
    <w:rsid w:val="00824394"/>
    <w:rsid w:val="00831E6A"/>
    <w:rsid w:val="00844314"/>
    <w:rsid w:val="00855982"/>
    <w:rsid w:val="008B2CA3"/>
    <w:rsid w:val="008D4621"/>
    <w:rsid w:val="008D783A"/>
    <w:rsid w:val="008E58AF"/>
    <w:rsid w:val="009124B2"/>
    <w:rsid w:val="009179CA"/>
    <w:rsid w:val="00921EB4"/>
    <w:rsid w:val="0092639D"/>
    <w:rsid w:val="00977D26"/>
    <w:rsid w:val="00991905"/>
    <w:rsid w:val="00993705"/>
    <w:rsid w:val="009B488D"/>
    <w:rsid w:val="009C290D"/>
    <w:rsid w:val="009E2207"/>
    <w:rsid w:val="009E5B5A"/>
    <w:rsid w:val="009E6FA1"/>
    <w:rsid w:val="00A10484"/>
    <w:rsid w:val="00A22F92"/>
    <w:rsid w:val="00A23024"/>
    <w:rsid w:val="00A25D5F"/>
    <w:rsid w:val="00A70E5A"/>
    <w:rsid w:val="00A91F8F"/>
    <w:rsid w:val="00AA266D"/>
    <w:rsid w:val="00AF14B2"/>
    <w:rsid w:val="00AF4E76"/>
    <w:rsid w:val="00B056F5"/>
    <w:rsid w:val="00B15B27"/>
    <w:rsid w:val="00B20E24"/>
    <w:rsid w:val="00B21C4A"/>
    <w:rsid w:val="00B240F0"/>
    <w:rsid w:val="00B7447C"/>
    <w:rsid w:val="00BD080B"/>
    <w:rsid w:val="00BD2FEB"/>
    <w:rsid w:val="00BD47D7"/>
    <w:rsid w:val="00BF1A8D"/>
    <w:rsid w:val="00C73D97"/>
    <w:rsid w:val="00C83FB5"/>
    <w:rsid w:val="00C8517B"/>
    <w:rsid w:val="00C87107"/>
    <w:rsid w:val="00C912AF"/>
    <w:rsid w:val="00C938C2"/>
    <w:rsid w:val="00C963FE"/>
    <w:rsid w:val="00CC226D"/>
    <w:rsid w:val="00CC2BDC"/>
    <w:rsid w:val="00CE5783"/>
    <w:rsid w:val="00CF3AFB"/>
    <w:rsid w:val="00D23BFC"/>
    <w:rsid w:val="00D26A1E"/>
    <w:rsid w:val="00D279E8"/>
    <w:rsid w:val="00D57ED9"/>
    <w:rsid w:val="00D66614"/>
    <w:rsid w:val="00D666BA"/>
    <w:rsid w:val="00D82925"/>
    <w:rsid w:val="00DA5068"/>
    <w:rsid w:val="00DA7C6D"/>
    <w:rsid w:val="00DB0438"/>
    <w:rsid w:val="00DB2414"/>
    <w:rsid w:val="00DC1836"/>
    <w:rsid w:val="00E07607"/>
    <w:rsid w:val="00E232E9"/>
    <w:rsid w:val="00E47726"/>
    <w:rsid w:val="00E67003"/>
    <w:rsid w:val="00EE7701"/>
    <w:rsid w:val="00EF2A15"/>
    <w:rsid w:val="00EF49C1"/>
    <w:rsid w:val="00F03ADB"/>
    <w:rsid w:val="00F05D5D"/>
    <w:rsid w:val="00F32751"/>
    <w:rsid w:val="00F463F6"/>
    <w:rsid w:val="00F47C3D"/>
    <w:rsid w:val="00F51669"/>
    <w:rsid w:val="00F6095D"/>
    <w:rsid w:val="00F90FD5"/>
    <w:rsid w:val="00F9171A"/>
    <w:rsid w:val="00FC7E57"/>
    <w:rsid w:val="00FD262C"/>
    <w:rsid w:val="00FD4B92"/>
    <w:rsid w:val="00FE0D1E"/>
    <w:rsid w:val="00FF05CA"/>
    <w:rsid w:val="00FF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90B36"/>
  <w15:chartTrackingRefBased/>
  <w15:docId w15:val="{078A889A-D413-4DEA-B1B3-BADDE762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717E68"/>
    <w:pPr>
      <w:keepNext/>
      <w:keepLines/>
      <w:pBdr>
        <w:bottom w:val="single" w:sz="4" w:space="1" w:color="858181" w:themeColor="text1" w:themeTint="A6"/>
      </w:pBdr>
      <w:spacing w:before="240" w:after="40"/>
      <w:outlineLvl w:val="0"/>
    </w:pPr>
    <w:rPr>
      <w:rFonts w:asciiTheme="majorHAnsi" w:eastAsiaTheme="majorEastAsia" w:hAnsiTheme="majorHAnsi" w:cstheme="majorBidi"/>
      <w:b/>
      <w:bCs/>
      <w:smallCaps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A1E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26F6F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26F6F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726F6F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26F6F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726F6F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D080B"/>
    <w:pPr>
      <w:spacing w:after="0" w:line="240" w:lineRule="auto"/>
      <w:contextualSpacing/>
    </w:pPr>
    <w:rPr>
      <w:rFonts w:asciiTheme="majorHAnsi" w:eastAsiaTheme="majorEastAsia" w:hAnsiTheme="majorHAnsi" w:cstheme="majorBidi"/>
      <w:b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D080B"/>
    <w:rPr>
      <w:rFonts w:asciiTheme="majorHAnsi" w:eastAsiaTheme="majorEastAsia" w:hAnsiTheme="majorHAnsi" w:cstheme="majorBidi"/>
      <w:b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717E68"/>
    <w:rPr>
      <w:rFonts w:asciiTheme="majorHAnsi" w:eastAsiaTheme="majorEastAsia" w:hAnsiTheme="majorHAnsi" w:cstheme="majorBidi"/>
      <w:b/>
      <w:bCs/>
      <w:smallCap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26A1E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726F6F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726F6F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726F6F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726F6F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726F6F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858181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044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29A"/>
    <w:rsid w:val="0017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E46430CB9E4016A0B74563214F21A6">
    <w:name w:val="1EE46430CB9E4016A0B74563214F21A6"/>
  </w:style>
  <w:style w:type="paragraph" w:customStyle="1" w:styleId="CA12D1992E704B3499B9266215F1704E">
    <w:name w:val="CA12D1992E704B3499B9266215F1704E"/>
  </w:style>
  <w:style w:type="paragraph" w:customStyle="1" w:styleId="2EC0A34D83514C2EBCDE5FB88A646F6D">
    <w:name w:val="2EC0A34D83514C2EBCDE5FB88A646F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424040"/>
      </a:dk1>
      <a:lt1>
        <a:sysClr val="window" lastClr="FCFCFC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32</TotalTime>
  <Pages>2</Pages>
  <Words>1416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152</cp:revision>
  <cp:lastPrinted>2018-01-02T13:22:00Z</cp:lastPrinted>
  <dcterms:created xsi:type="dcterms:W3CDTF">2018-01-02T12:54:00Z</dcterms:created>
  <dcterms:modified xsi:type="dcterms:W3CDTF">2018-01-02T13:26:00Z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